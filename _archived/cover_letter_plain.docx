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4E05B" w14:textId="77777777" w:rsidR="001D16C7" w:rsidRDefault="001D16C7" w:rsidP="001D16C7">
      <w:pPr>
        <w:spacing w:line="240" w:lineRule="auto"/>
      </w:pPr>
    </w:p>
    <w:p w14:paraId="184B9A4E" w14:textId="17F40329" w:rsidR="001D16C7" w:rsidRDefault="001D16C7" w:rsidP="001D16C7">
      <w:pPr>
        <w:spacing w:line="240" w:lineRule="auto"/>
      </w:pPr>
      <w:r>
        <w:t>I found your posting on Indeed which immediately caught my attention. I just graduated college in December of 2017, with a Bachelor of Arts Degree i</w:t>
      </w:r>
      <w:r w:rsidR="006A38CA">
        <w:t xml:space="preserve">n Information Technology, and </w:t>
      </w:r>
      <w:r w:rsidR="00EE2FE1">
        <w:t xml:space="preserve">this </w:t>
      </w:r>
      <w:r>
        <w:t xml:space="preserve">position would be a great fit for me to apply my knowledge of data analytics and development.    </w:t>
      </w:r>
    </w:p>
    <w:p w14:paraId="5BA55FC9" w14:textId="0BBD6A2B" w:rsidR="001D16C7" w:rsidRDefault="001D16C7" w:rsidP="001D16C7">
      <w:pPr>
        <w:spacing w:line="240" w:lineRule="auto"/>
      </w:pPr>
      <w:r>
        <w:t xml:space="preserve">Since graduating from Metropolitan Community College of Kansas City in 2014, with an Associate Degree in Computer Science, I have worked as a; Web Content Intern, for a little over a year; a Service Desk Analyst II, for 7 months; and as an Information Security Intern for 6 months, which is my current job. </w:t>
      </w:r>
    </w:p>
    <w:p w14:paraId="7258867F" w14:textId="77777777" w:rsidR="001D16C7" w:rsidRDefault="001D16C7" w:rsidP="001D16C7">
      <w:pPr>
        <w:spacing w:line="240" w:lineRule="auto"/>
      </w:pPr>
      <w:r>
        <w:t xml:space="preserve"> All 3 of the computer science/information technology jobs I have had, plus my academic work, make me a great candidate for this position. Both my industry and academic work have provided to me experience with:</w:t>
      </w:r>
    </w:p>
    <w:p w14:paraId="492CA63B" w14:textId="77777777" w:rsidR="001D16C7" w:rsidRDefault="001D16C7" w:rsidP="001D16C7">
      <w:pPr>
        <w:pStyle w:val="ListParagraph"/>
        <w:numPr>
          <w:ilvl w:val="0"/>
          <w:numId w:val="3"/>
        </w:numPr>
        <w:spacing w:line="240" w:lineRule="auto"/>
      </w:pPr>
      <w:r>
        <w:t>testing code (in testing environments such as Quality Assurance [QA])</w:t>
      </w:r>
    </w:p>
    <w:p w14:paraId="50F1F515" w14:textId="77777777" w:rsidR="001D16C7" w:rsidRDefault="001D16C7" w:rsidP="001D16C7">
      <w:pPr>
        <w:pStyle w:val="ListParagraph"/>
        <w:numPr>
          <w:ilvl w:val="0"/>
          <w:numId w:val="3"/>
        </w:numPr>
        <w:spacing w:line="240" w:lineRule="auto"/>
      </w:pPr>
      <w:r>
        <w:t>submitting code to production</w:t>
      </w:r>
    </w:p>
    <w:p w14:paraId="6D5403B0" w14:textId="77777777" w:rsidR="001D16C7" w:rsidRDefault="001D16C7" w:rsidP="001D16C7">
      <w:pPr>
        <w:pStyle w:val="ListParagraph"/>
        <w:numPr>
          <w:ilvl w:val="0"/>
          <w:numId w:val="3"/>
        </w:numPr>
        <w:spacing w:line="240" w:lineRule="auto"/>
      </w:pPr>
      <w:r>
        <w:t>using version control software (e.g. GitHub) when working with a team and independently</w:t>
      </w:r>
    </w:p>
    <w:p w14:paraId="4B1E67B4" w14:textId="78371F1E" w:rsidR="001D16C7" w:rsidRDefault="001D16C7" w:rsidP="001D16C7">
      <w:pPr>
        <w:pStyle w:val="ListParagraph"/>
        <w:numPr>
          <w:ilvl w:val="0"/>
          <w:numId w:val="3"/>
        </w:numPr>
        <w:spacing w:line="240" w:lineRule="auto"/>
      </w:pPr>
      <w:r>
        <w:t>following agile planning processes and frameworks (e.g. S</w:t>
      </w:r>
      <w:r w:rsidR="00FD4E89">
        <w:t>c</w:t>
      </w:r>
      <w:r>
        <w:t>rum, Test-Driven Development [TDD], etc.)</w:t>
      </w:r>
    </w:p>
    <w:p w14:paraId="687D4C77" w14:textId="77777777" w:rsidR="001D16C7" w:rsidRDefault="001D16C7" w:rsidP="001D16C7">
      <w:pPr>
        <w:pStyle w:val="ListParagraph"/>
        <w:numPr>
          <w:ilvl w:val="0"/>
          <w:numId w:val="3"/>
        </w:numPr>
        <w:spacing w:line="240" w:lineRule="auto"/>
      </w:pPr>
      <w:r>
        <w:t>team work - both in leadership roles/positions and more subordinate roles/potions within the company and/or within a group for projects</w:t>
      </w:r>
    </w:p>
    <w:p w14:paraId="29EB5689" w14:textId="77777777" w:rsidR="001D16C7" w:rsidRDefault="001D16C7" w:rsidP="001D16C7">
      <w:pPr>
        <w:pStyle w:val="ListParagraph"/>
        <w:numPr>
          <w:ilvl w:val="0"/>
          <w:numId w:val="3"/>
        </w:numPr>
        <w:spacing w:line="240" w:lineRule="auto"/>
      </w:pPr>
      <w:r>
        <w:t xml:space="preserve">communication and understanding between myself and individuals with all levels of technical competency </w:t>
      </w:r>
    </w:p>
    <w:p w14:paraId="44638F6D" w14:textId="77777777" w:rsidR="001D16C7" w:rsidRDefault="001D16C7" w:rsidP="001D16C7">
      <w:pPr>
        <w:pStyle w:val="ListParagraph"/>
        <w:numPr>
          <w:ilvl w:val="0"/>
          <w:numId w:val="3"/>
        </w:numPr>
        <w:spacing w:line="240" w:lineRule="auto"/>
      </w:pPr>
      <w:r>
        <w:t>a wide range of languages, frameworks, and modules (please see resume for more detail)</w:t>
      </w:r>
    </w:p>
    <w:p w14:paraId="3A821147" w14:textId="77777777" w:rsidR="001D16C7" w:rsidRDefault="001D16C7" w:rsidP="001D16C7">
      <w:pPr>
        <w:pStyle w:val="ListParagraph"/>
        <w:numPr>
          <w:ilvl w:val="0"/>
          <w:numId w:val="3"/>
        </w:numPr>
        <w:spacing w:line="240" w:lineRule="auto"/>
      </w:pPr>
      <w:r>
        <w:t>risk management (e.g. risk analysis, risk avoidance, risk mitigation, risk transfer, risk retention, etc.)</w:t>
      </w:r>
    </w:p>
    <w:p w14:paraId="2ADDB1FA" w14:textId="77777777" w:rsidR="001D16C7" w:rsidRDefault="001D16C7" w:rsidP="001D16C7">
      <w:pPr>
        <w:pStyle w:val="ListParagraph"/>
        <w:numPr>
          <w:ilvl w:val="0"/>
          <w:numId w:val="3"/>
        </w:numPr>
        <w:spacing w:line="240" w:lineRule="auto"/>
      </w:pPr>
      <w:r>
        <w:t>adoptability with environments, people, and technology</w:t>
      </w:r>
    </w:p>
    <w:p w14:paraId="16018DDA" w14:textId="77777777" w:rsidR="001D16C7" w:rsidRDefault="001D16C7" w:rsidP="001D16C7">
      <w:pPr>
        <w:spacing w:line="240" w:lineRule="auto"/>
      </w:pPr>
    </w:p>
    <w:p w14:paraId="54ABA95A" w14:textId="0D5B27EE" w:rsidR="001D16C7" w:rsidRDefault="001D16C7" w:rsidP="001D16C7">
      <w:pPr>
        <w:spacing w:line="240" w:lineRule="auto"/>
      </w:pPr>
      <w:r>
        <w:t xml:space="preserve">My 4 years of computer science/information technology experience in the industry and in academics, along with many hours of personal practice, have given me a solid foundation for this position. With this experience, I am comfortable performing a wide range of job duties and I am a zealous worker both independently and with a team or teams. I am eager to contribute my enthusiasm and skills to </w:t>
      </w:r>
      <w:r w:rsidR="00EE2FE1">
        <w:t xml:space="preserve">this company </w:t>
      </w:r>
      <w:r>
        <w:t>and to grow in this position.</w:t>
      </w:r>
      <w:r>
        <w:tab/>
      </w:r>
    </w:p>
    <w:p w14:paraId="588CD4A2" w14:textId="77777777" w:rsidR="001D16C7" w:rsidRDefault="001D16C7" w:rsidP="001D16C7">
      <w:pPr>
        <w:spacing w:line="240" w:lineRule="auto"/>
      </w:pPr>
    </w:p>
    <w:p w14:paraId="2DC63D1E" w14:textId="77777777" w:rsidR="001D16C7" w:rsidRDefault="001D16C7" w:rsidP="001D16C7">
      <w:pPr>
        <w:spacing w:line="240" w:lineRule="auto"/>
      </w:pPr>
    </w:p>
    <w:p w14:paraId="292381D0" w14:textId="77777777" w:rsidR="001D16C7" w:rsidRDefault="001D16C7" w:rsidP="00666D44">
      <w:pPr>
        <w:pBdr>
          <w:bottom w:val="single" w:sz="6" w:space="1" w:color="auto"/>
        </w:pBdr>
        <w:spacing w:line="240" w:lineRule="auto"/>
        <w:outlineLvl w:val="0"/>
        <w:rPr>
          <w:b/>
        </w:rPr>
      </w:pPr>
      <w:r>
        <w:rPr>
          <w:b/>
        </w:rPr>
        <w:lastRenderedPageBreak/>
        <w:t>Additional Skills</w:t>
      </w:r>
    </w:p>
    <w:p w14:paraId="5237E134" w14:textId="77777777" w:rsidR="001D16C7" w:rsidRDefault="001D16C7" w:rsidP="001D16C7">
      <w:pPr>
        <w:pStyle w:val="ListParagraph"/>
        <w:numPr>
          <w:ilvl w:val="0"/>
          <w:numId w:val="4"/>
        </w:numPr>
        <w:spacing w:line="240" w:lineRule="auto"/>
      </w:pPr>
      <w:r>
        <w:t xml:space="preserve">Writing skills – Ability to efficiently produce information and summaries of completed task in a comprehendible manner while keeping all records secure and updated. </w:t>
      </w:r>
    </w:p>
    <w:p w14:paraId="44C75D29" w14:textId="77777777" w:rsidR="001D16C7" w:rsidRDefault="001D16C7" w:rsidP="001D16C7">
      <w:pPr>
        <w:pStyle w:val="ListParagraph"/>
        <w:numPr>
          <w:ilvl w:val="0"/>
          <w:numId w:val="4"/>
        </w:numPr>
        <w:spacing w:line="240" w:lineRule="auto"/>
      </w:pPr>
      <w:r>
        <w:t xml:space="preserve">Speaking skills – Proven ability to verbally express ideas and give explanations that are comprehendible for coworkers and customers in person and over the phone.  </w:t>
      </w:r>
    </w:p>
    <w:p w14:paraId="2F4DBC7F" w14:textId="77777777" w:rsidR="001D16C7" w:rsidRDefault="001D16C7" w:rsidP="001D16C7">
      <w:pPr>
        <w:pStyle w:val="ListParagraph"/>
        <w:numPr>
          <w:ilvl w:val="0"/>
          <w:numId w:val="4"/>
        </w:numPr>
        <w:spacing w:line="240" w:lineRule="auto"/>
      </w:pPr>
      <w:r>
        <w:t xml:space="preserve">Collaboration skills – Ability along with willingness to proficiently build relationships with others quickly and use great communication skills to help produce an efficient and positive work environment. </w:t>
      </w:r>
    </w:p>
    <w:p w14:paraId="54451C5E" w14:textId="77777777" w:rsidR="001D16C7" w:rsidRDefault="001D16C7" w:rsidP="001D16C7">
      <w:pPr>
        <w:pStyle w:val="ListParagraph"/>
        <w:numPr>
          <w:ilvl w:val="0"/>
          <w:numId w:val="3"/>
        </w:numPr>
        <w:spacing w:line="240" w:lineRule="auto"/>
      </w:pPr>
      <w:r>
        <w:t xml:space="preserve">Working Skills – Fast learner, reliable, swift, and thorough with all task given, while also being a zealous employee with an excellent work ethic. My work ethics extends to me working individually due to my ability to be self-motivated and having self-teaching skills. </w:t>
      </w:r>
    </w:p>
    <w:p w14:paraId="7A5E1FE1" w14:textId="77777777" w:rsidR="001D16C7" w:rsidRDefault="001D16C7" w:rsidP="001D16C7">
      <w:pPr>
        <w:spacing w:line="240" w:lineRule="auto"/>
      </w:pPr>
    </w:p>
    <w:p w14:paraId="07FA03DC" w14:textId="77777777" w:rsidR="001D16C7" w:rsidRDefault="001D16C7" w:rsidP="00666D44">
      <w:pPr>
        <w:spacing w:line="240" w:lineRule="auto"/>
        <w:outlineLvl w:val="0"/>
      </w:pPr>
      <w:r>
        <w:t xml:space="preserve">My resume will give you a greater understanding of my qualifications. </w:t>
      </w:r>
    </w:p>
    <w:p w14:paraId="1D72D1FC" w14:textId="77777777" w:rsidR="001D16C7" w:rsidRDefault="001D16C7" w:rsidP="001D16C7">
      <w:pPr>
        <w:spacing w:line="240" w:lineRule="auto"/>
      </w:pPr>
    </w:p>
    <w:p w14:paraId="58EE79D3" w14:textId="77777777" w:rsidR="001D16C7" w:rsidRDefault="001D16C7" w:rsidP="00666D44">
      <w:pPr>
        <w:spacing w:line="240" w:lineRule="auto"/>
        <w:outlineLvl w:val="0"/>
      </w:pPr>
      <w:r>
        <w:t>Please contact me if you have any questions.</w:t>
      </w:r>
    </w:p>
    <w:p w14:paraId="4FC48638" w14:textId="77777777" w:rsidR="001D16C7" w:rsidRDefault="001D16C7" w:rsidP="001D16C7">
      <w:pPr>
        <w:spacing w:line="240" w:lineRule="auto"/>
        <w:rPr>
          <w:sz w:val="22"/>
        </w:rPr>
      </w:pPr>
    </w:p>
    <w:p w14:paraId="415DE1C5" w14:textId="77777777" w:rsidR="001D16C7" w:rsidRDefault="001D16C7" w:rsidP="001D16C7">
      <w:pPr>
        <w:spacing w:line="240" w:lineRule="auto"/>
        <w:rPr>
          <w:sz w:val="22"/>
        </w:rPr>
      </w:pPr>
    </w:p>
    <w:p w14:paraId="49AB0AB9" w14:textId="77777777" w:rsidR="001D16C7" w:rsidRDefault="001D16C7" w:rsidP="001D16C7">
      <w:pPr>
        <w:spacing w:line="240" w:lineRule="auto"/>
      </w:pPr>
      <w:r>
        <w:t>Sincerely,</w:t>
      </w:r>
    </w:p>
    <w:p w14:paraId="41C731F9" w14:textId="77777777" w:rsidR="001D16C7" w:rsidRDefault="001D16C7" w:rsidP="001D16C7">
      <w:pPr>
        <w:spacing w:line="240" w:lineRule="auto"/>
        <w:rPr>
          <w:sz w:val="22"/>
        </w:rPr>
      </w:pPr>
    </w:p>
    <w:p w14:paraId="11D50456" w14:textId="77777777" w:rsidR="001D16C7" w:rsidRDefault="001D16C7" w:rsidP="00666D44">
      <w:pPr>
        <w:spacing w:line="240" w:lineRule="auto"/>
        <w:outlineLvl w:val="0"/>
        <w:rPr>
          <w:rFonts w:cs="Times New Roman"/>
          <w:sz w:val="22"/>
        </w:rPr>
      </w:pPr>
      <w:r>
        <w:rPr>
          <w:rFonts w:cs="Times New Roman"/>
          <w:sz w:val="22"/>
        </w:rPr>
        <w:t>Tyler Phenix</w:t>
      </w:r>
    </w:p>
    <w:p w14:paraId="341419C8" w14:textId="77777777" w:rsidR="001D16C7" w:rsidRDefault="001D16C7" w:rsidP="001D16C7">
      <w:pPr>
        <w:spacing w:line="240" w:lineRule="auto"/>
        <w:rPr>
          <w:sz w:val="22"/>
        </w:rPr>
      </w:pPr>
      <w:r>
        <w:rPr>
          <w:sz w:val="22"/>
        </w:rPr>
        <w:t>(816)-977-5441</w:t>
      </w:r>
    </w:p>
    <w:p w14:paraId="022DCC86" w14:textId="77777777" w:rsidR="001D16C7" w:rsidRDefault="001D16C7" w:rsidP="001D16C7">
      <w:pPr>
        <w:spacing w:line="240" w:lineRule="auto"/>
        <w:rPr>
          <w:sz w:val="22"/>
        </w:rPr>
      </w:pPr>
      <w:r>
        <w:rPr>
          <w:sz w:val="22"/>
        </w:rPr>
        <w:t>trpgy5@umkc.edu</w:t>
      </w:r>
    </w:p>
    <w:p w14:paraId="320BF35E" w14:textId="77777777" w:rsidR="001D16C7" w:rsidRDefault="001D16C7" w:rsidP="001D16C7"/>
    <w:p w14:paraId="3FF2013E" w14:textId="61BD30DA" w:rsidR="00497AC6" w:rsidRPr="001D16C7" w:rsidRDefault="00497AC6" w:rsidP="001D16C7"/>
    <w:sectPr w:rsidR="00497AC6" w:rsidRPr="001D16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1E02B" w14:textId="77777777" w:rsidR="008C5D64" w:rsidRDefault="008C5D64" w:rsidP="00497AC6">
      <w:pPr>
        <w:spacing w:after="0" w:line="240" w:lineRule="auto"/>
      </w:pPr>
      <w:r>
        <w:separator/>
      </w:r>
    </w:p>
  </w:endnote>
  <w:endnote w:type="continuationSeparator" w:id="0">
    <w:p w14:paraId="4B8EE6FC" w14:textId="77777777" w:rsidR="008C5D64" w:rsidRDefault="008C5D64" w:rsidP="00497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63AEE" w14:textId="77777777" w:rsidR="002753D2" w:rsidRDefault="00275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1062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FBAF96" w14:textId="348739AD" w:rsidR="0040496B" w:rsidRDefault="004049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1C1F" w:rsidRPr="008B1C1F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8BF5CB" w14:textId="77777777" w:rsidR="0040496B" w:rsidRDefault="004049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6013E" w14:textId="77777777" w:rsidR="002753D2" w:rsidRDefault="00275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B08F1" w14:textId="77777777" w:rsidR="008C5D64" w:rsidRDefault="008C5D64" w:rsidP="00497AC6">
      <w:pPr>
        <w:spacing w:after="0" w:line="240" w:lineRule="auto"/>
      </w:pPr>
      <w:r>
        <w:separator/>
      </w:r>
    </w:p>
  </w:footnote>
  <w:footnote w:type="continuationSeparator" w:id="0">
    <w:p w14:paraId="775E9F2B" w14:textId="77777777" w:rsidR="008C5D64" w:rsidRDefault="008C5D64" w:rsidP="00497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18B14" w14:textId="77777777" w:rsidR="002753D2" w:rsidRDefault="002753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F1834" w14:textId="28CA1A5B" w:rsidR="00E124BC" w:rsidRDefault="00E124BC">
    <w:pPr>
      <w:pStyle w:val="Header"/>
      <w:pBdr>
        <w:bottom w:val="thickThinSmallGap" w:sz="24" w:space="1" w:color="823B0B" w:themeColor="accent2" w:themeShade="7F"/>
      </w:pBdr>
      <w:jc w:val="center"/>
      <w:rPr>
        <w:rFonts w:eastAsiaTheme="majorEastAsia" w:cs="Times New Roman"/>
        <w:sz w:val="32"/>
        <w:szCs w:val="24"/>
      </w:rPr>
    </w:pPr>
    <w:r w:rsidRPr="002465DB">
      <w:rPr>
        <w:rFonts w:eastAsiaTheme="majorEastAsia" w:cs="Times New Roman"/>
        <w:sz w:val="32"/>
        <w:szCs w:val="24"/>
      </w:rPr>
      <w:t>Tyler Phenix</w:t>
    </w:r>
  </w:p>
  <w:p w14:paraId="6C61E0A9" w14:textId="2D57D802" w:rsidR="002753D2" w:rsidRPr="002465DB" w:rsidRDefault="002753D2" w:rsidP="002753D2">
    <w:pPr>
      <w:pStyle w:val="Header"/>
      <w:pBdr>
        <w:bottom w:val="thickThinSmallGap" w:sz="24" w:space="1" w:color="823B0B" w:themeColor="accent2" w:themeShade="7F"/>
      </w:pBdr>
      <w:jc w:val="center"/>
      <w:rPr>
        <w:rFonts w:eastAsiaTheme="majorEastAsia" w:cs="Times New Roman"/>
        <w:sz w:val="32"/>
        <w:szCs w:val="24"/>
      </w:rPr>
    </w:pPr>
    <w:r w:rsidRPr="00CD058D">
      <w:t xml:space="preserve">Tyler Phenix's </w:t>
    </w:r>
    <w:r>
      <w:t>Cover Letter</w:t>
    </w:r>
    <w:r w:rsidRPr="00CD058D">
      <w:t xml:space="preserve"> Online</w:t>
    </w:r>
    <w:r>
      <w:t>:</w:t>
    </w:r>
    <w:r w:rsidRPr="00CD058D">
      <w:t xml:space="preserve"> </w:t>
    </w:r>
    <w:r>
      <w:t xml:space="preserve"> </w:t>
    </w:r>
    <w:hyperlink r:id="rId1" w:history="1">
      <w:r w:rsidRPr="00BE3199">
        <w:rPr>
          <w:rStyle w:val="Hyperlink"/>
        </w:rPr>
        <w:t>http://t.web.umkc.edu/trpgy5/resume/tyler_phenix_cover_letter.html</w:t>
      </w:r>
    </w:hyperlink>
    <w:bookmarkStart w:id="0" w:name="_GoBack"/>
    <w:bookmarkEnd w:id="0"/>
  </w:p>
  <w:p w14:paraId="3FA05038" w14:textId="77777777" w:rsidR="00E124BC" w:rsidRDefault="00E124BC" w:rsidP="002465DB">
    <w:pPr>
      <w:pStyle w:val="Header"/>
      <w:jc w:val="center"/>
    </w:pPr>
    <w:r>
      <w:t>10506 Wallace Ave, Kansas City, MO</w:t>
    </w:r>
  </w:p>
  <w:p w14:paraId="04323935" w14:textId="77777777" w:rsidR="00E124BC" w:rsidRDefault="00E124BC" w:rsidP="002465DB">
    <w:pPr>
      <w:pStyle w:val="Header"/>
      <w:jc w:val="center"/>
    </w:pPr>
    <w:r>
      <w:t>Cell: (816)-977-5441</w:t>
    </w:r>
  </w:p>
  <w:p w14:paraId="15C956F6" w14:textId="77777777" w:rsidR="00E124BC" w:rsidRDefault="00E124BC" w:rsidP="00542048">
    <w:pPr>
      <w:pStyle w:val="Header"/>
      <w:jc w:val="center"/>
    </w:pPr>
    <w:r>
      <w:t xml:space="preserve">Email: </w:t>
    </w:r>
    <w:hyperlink r:id="rId2" w:history="1">
      <w:r w:rsidR="00CA707C" w:rsidRPr="001847EA">
        <w:rPr>
          <w:rStyle w:val="Hyperlink"/>
        </w:rPr>
        <w:t>trpgy5@umkc.com</w:t>
      </w:r>
    </w:hyperlink>
    <w:r w:rsidR="00CA707C">
      <w:t xml:space="preserve"> </w:t>
    </w:r>
  </w:p>
  <w:p w14:paraId="6819D163" w14:textId="77777777" w:rsidR="00542048" w:rsidRDefault="00542048" w:rsidP="00542048">
    <w:pPr>
      <w:pStyle w:val="Header"/>
      <w:jc w:val="center"/>
    </w:pPr>
  </w:p>
  <w:p w14:paraId="4182C1BE" w14:textId="107B567D" w:rsidR="00E124BC" w:rsidRPr="000C5E6A" w:rsidRDefault="00AF6BD5" w:rsidP="00542048">
    <w:pPr>
      <w:pStyle w:val="Header"/>
      <w:jc w:val="both"/>
    </w:pPr>
    <w:r>
      <w:t>April 3</w:t>
    </w:r>
    <w:r w:rsidR="00CA707C" w:rsidRPr="000C5E6A">
      <w:t>, 2018</w:t>
    </w:r>
  </w:p>
  <w:p w14:paraId="504F7CC0" w14:textId="77777777" w:rsidR="00542048" w:rsidRDefault="00542048" w:rsidP="00542048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5CF3F" w14:textId="77777777" w:rsidR="002753D2" w:rsidRDefault="002753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D0AF7"/>
    <w:multiLevelType w:val="hybridMultilevel"/>
    <w:tmpl w:val="8A9C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57B36"/>
    <w:multiLevelType w:val="hybridMultilevel"/>
    <w:tmpl w:val="4F74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6A"/>
    <w:rsid w:val="00000B70"/>
    <w:rsid w:val="00010DE4"/>
    <w:rsid w:val="000A0E83"/>
    <w:rsid w:val="000C5E6A"/>
    <w:rsid w:val="000D1218"/>
    <w:rsid w:val="000D3917"/>
    <w:rsid w:val="00113349"/>
    <w:rsid w:val="001220C3"/>
    <w:rsid w:val="001516C3"/>
    <w:rsid w:val="0018198B"/>
    <w:rsid w:val="00182AA0"/>
    <w:rsid w:val="00183CD7"/>
    <w:rsid w:val="0018757D"/>
    <w:rsid w:val="001B6499"/>
    <w:rsid w:val="001D16C7"/>
    <w:rsid w:val="002159D6"/>
    <w:rsid w:val="002465DB"/>
    <w:rsid w:val="002537AE"/>
    <w:rsid w:val="002753D2"/>
    <w:rsid w:val="0027697E"/>
    <w:rsid w:val="00284E6C"/>
    <w:rsid w:val="002D6B53"/>
    <w:rsid w:val="002E3661"/>
    <w:rsid w:val="00306992"/>
    <w:rsid w:val="003101BB"/>
    <w:rsid w:val="0033306D"/>
    <w:rsid w:val="00342384"/>
    <w:rsid w:val="003622E2"/>
    <w:rsid w:val="003D03F4"/>
    <w:rsid w:val="003D2909"/>
    <w:rsid w:val="003F14E6"/>
    <w:rsid w:val="0040496B"/>
    <w:rsid w:val="00436247"/>
    <w:rsid w:val="0049156E"/>
    <w:rsid w:val="004940F6"/>
    <w:rsid w:val="00497AC6"/>
    <w:rsid w:val="004A502F"/>
    <w:rsid w:val="004B4DC6"/>
    <w:rsid w:val="004C2708"/>
    <w:rsid w:val="004E0A8D"/>
    <w:rsid w:val="00514F39"/>
    <w:rsid w:val="005158AC"/>
    <w:rsid w:val="00542048"/>
    <w:rsid w:val="00564C6B"/>
    <w:rsid w:val="00583FD7"/>
    <w:rsid w:val="00584B5F"/>
    <w:rsid w:val="005B0FC5"/>
    <w:rsid w:val="005D79A8"/>
    <w:rsid w:val="005E74BF"/>
    <w:rsid w:val="006029B3"/>
    <w:rsid w:val="0060510F"/>
    <w:rsid w:val="00626E6D"/>
    <w:rsid w:val="00635DC4"/>
    <w:rsid w:val="006445ED"/>
    <w:rsid w:val="006460DD"/>
    <w:rsid w:val="00657BCE"/>
    <w:rsid w:val="00666D44"/>
    <w:rsid w:val="00683B82"/>
    <w:rsid w:val="006A38CA"/>
    <w:rsid w:val="006A69C6"/>
    <w:rsid w:val="006B537F"/>
    <w:rsid w:val="006B5386"/>
    <w:rsid w:val="006C4B1C"/>
    <w:rsid w:val="00756BE5"/>
    <w:rsid w:val="00784D4A"/>
    <w:rsid w:val="007E2274"/>
    <w:rsid w:val="007E4055"/>
    <w:rsid w:val="007F4F95"/>
    <w:rsid w:val="00812002"/>
    <w:rsid w:val="008146CA"/>
    <w:rsid w:val="00826502"/>
    <w:rsid w:val="00836428"/>
    <w:rsid w:val="00853A08"/>
    <w:rsid w:val="00855947"/>
    <w:rsid w:val="00857391"/>
    <w:rsid w:val="008B1C1F"/>
    <w:rsid w:val="008C5D64"/>
    <w:rsid w:val="008E1A68"/>
    <w:rsid w:val="00901029"/>
    <w:rsid w:val="0092179C"/>
    <w:rsid w:val="009324B2"/>
    <w:rsid w:val="009C7209"/>
    <w:rsid w:val="009D193D"/>
    <w:rsid w:val="009F744B"/>
    <w:rsid w:val="00A05B42"/>
    <w:rsid w:val="00A14037"/>
    <w:rsid w:val="00A30BDA"/>
    <w:rsid w:val="00A54532"/>
    <w:rsid w:val="00A577C1"/>
    <w:rsid w:val="00A84394"/>
    <w:rsid w:val="00A944F1"/>
    <w:rsid w:val="00AA1843"/>
    <w:rsid w:val="00AF4FC6"/>
    <w:rsid w:val="00AF6BD5"/>
    <w:rsid w:val="00B02A42"/>
    <w:rsid w:val="00B06909"/>
    <w:rsid w:val="00B83067"/>
    <w:rsid w:val="00B90A88"/>
    <w:rsid w:val="00BF7D42"/>
    <w:rsid w:val="00C26B1A"/>
    <w:rsid w:val="00C52670"/>
    <w:rsid w:val="00C6434D"/>
    <w:rsid w:val="00CA707C"/>
    <w:rsid w:val="00CB41C5"/>
    <w:rsid w:val="00D05778"/>
    <w:rsid w:val="00D431C4"/>
    <w:rsid w:val="00D70FB9"/>
    <w:rsid w:val="00DB215F"/>
    <w:rsid w:val="00DC361C"/>
    <w:rsid w:val="00DD2381"/>
    <w:rsid w:val="00DD64FD"/>
    <w:rsid w:val="00DE3B44"/>
    <w:rsid w:val="00DE792D"/>
    <w:rsid w:val="00E124BC"/>
    <w:rsid w:val="00E32122"/>
    <w:rsid w:val="00E50779"/>
    <w:rsid w:val="00E65732"/>
    <w:rsid w:val="00E95C07"/>
    <w:rsid w:val="00E9669D"/>
    <w:rsid w:val="00EE2FE1"/>
    <w:rsid w:val="00F02CA7"/>
    <w:rsid w:val="00F13883"/>
    <w:rsid w:val="00F72F9D"/>
    <w:rsid w:val="00F95BA6"/>
    <w:rsid w:val="00FA63C6"/>
    <w:rsid w:val="00FA7112"/>
    <w:rsid w:val="00FD4E89"/>
    <w:rsid w:val="00F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1BC4F"/>
  <w15:docId w15:val="{A198339A-6AE0-40D5-8E12-36B09E87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AC6"/>
  </w:style>
  <w:style w:type="paragraph" w:styleId="Footer">
    <w:name w:val="footer"/>
    <w:basedOn w:val="Normal"/>
    <w:link w:val="FooterChar"/>
    <w:uiPriority w:val="99"/>
    <w:unhideWhenUsed/>
    <w:rsid w:val="00497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AC6"/>
  </w:style>
  <w:style w:type="paragraph" w:styleId="BalloonText">
    <w:name w:val="Balloon Text"/>
    <w:basedOn w:val="Normal"/>
    <w:link w:val="BalloonTextChar"/>
    <w:uiPriority w:val="99"/>
    <w:semiHidden/>
    <w:unhideWhenUsed/>
    <w:rsid w:val="00497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A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4F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22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420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trpgy5@umkc.com" TargetMode="External"/><Relationship Id="rId1" Type="http://schemas.openxmlformats.org/officeDocument/2006/relationships/hyperlink" Target="http://t.web.umkc.edu/trpgy5/resume/tyler_phenix_cover_letter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typhene\Documents\Resume\Cover%20Letter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5471C-2B0D-FC40-8842-CA3EB6C74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C:\Users\typhene\Documents\Resume\Cover Letter_Template.dotx</Template>
  <TotalTime>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Tyler Phenix</vt:lpstr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Tyler Phenix</dc:title>
  <dc:creator>Ty Phene</dc:creator>
  <cp:lastModifiedBy>Ty Phene</cp:lastModifiedBy>
  <cp:revision>3</cp:revision>
  <cp:lastPrinted>2018-03-03T00:03:00Z</cp:lastPrinted>
  <dcterms:created xsi:type="dcterms:W3CDTF">2018-04-27T06:31:00Z</dcterms:created>
  <dcterms:modified xsi:type="dcterms:W3CDTF">2018-04-27T23:17:00Z</dcterms:modified>
</cp:coreProperties>
</file>